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7490C" w:rsidRDefault="00E66D27">
              <w:pPr>
                <w:pStyle w:val="Publishwithline"/>
              </w:pPr>
              <w:r>
                <w:rPr>
                  <w:rFonts w:hint="eastAsia"/>
                </w:rPr>
                <w:t>复试口语</w:t>
              </w:r>
            </w:p>
          </w:sdtContent>
        </w:sdt>
        <w:p w:rsidR="0087490C" w:rsidRDefault="0087490C">
          <w:pPr>
            <w:pStyle w:val="underline"/>
          </w:pPr>
        </w:p>
        <w:p w:rsidR="0087490C" w:rsidRDefault="002D3C7F">
          <w:pPr>
            <w:pStyle w:val="PadderBetweenControlandBody"/>
          </w:pPr>
        </w:p>
      </w:sdtContent>
    </w:sdt>
    <w:p w:rsidR="00E66D27" w:rsidRPr="0091233D" w:rsidRDefault="00E66D27" w:rsidP="00EE18FD">
      <w:pPr>
        <w:rPr>
          <w:rStyle w:val="a9"/>
          <w:i w:val="0"/>
          <w:color w:val="7030A0"/>
        </w:rPr>
      </w:pPr>
      <w:bookmarkStart w:id="0" w:name="_GoBack"/>
      <w:bookmarkEnd w:id="0"/>
      <w:r w:rsidRPr="0091233D">
        <w:rPr>
          <w:rStyle w:val="a9"/>
          <w:color w:val="7030A0"/>
        </w:rPr>
        <w:t>Dear professors,</w:t>
      </w:r>
    </w:p>
    <w:p w:rsidR="00E66D27" w:rsidRPr="0091233D" w:rsidRDefault="00E66D27" w:rsidP="00EE18FD">
      <w:pPr>
        <w:pStyle w:val="a4"/>
        <w:rPr>
          <w:rStyle w:val="a9"/>
          <w:i w:val="0"/>
          <w:color w:val="7030A0"/>
        </w:rPr>
      </w:pPr>
      <w:r w:rsidRPr="0091233D">
        <w:rPr>
          <w:rStyle w:val="a9"/>
          <w:color w:val="7030A0"/>
        </w:rPr>
        <w:t xml:space="preserve">I’m very glad to be here for this interview. My name is Du min. I’m 25 years old, from Le’ an, a beautiful city in Jiangxi </w:t>
      </w:r>
      <w:r w:rsidRPr="0091233D">
        <w:rPr>
          <w:rStyle w:val="a9"/>
          <w:rFonts w:hint="eastAsia"/>
          <w:color w:val="7030A0"/>
        </w:rPr>
        <w:t>P</w:t>
      </w:r>
      <w:r w:rsidRPr="0091233D">
        <w:rPr>
          <w:rStyle w:val="a9"/>
          <w:color w:val="7030A0"/>
        </w:rPr>
        <w:t xml:space="preserve">rovince. I will graduate from </w:t>
      </w:r>
      <w:r w:rsidRPr="00FD617D">
        <w:rPr>
          <w:rStyle w:val="a9"/>
          <w:color w:val="FF0000"/>
        </w:rPr>
        <w:t>University of Electronic Science and Technology of China</w:t>
      </w:r>
      <w:r w:rsidRPr="0091233D">
        <w:rPr>
          <w:rStyle w:val="a9"/>
          <w:color w:val="7030A0"/>
        </w:rPr>
        <w:t xml:space="preserve">, </w:t>
      </w:r>
      <w:r w:rsidRPr="00FD617D">
        <w:rPr>
          <w:rStyle w:val="a9"/>
          <w:color w:val="FF0000"/>
        </w:rPr>
        <w:t>Zhongshan Institute</w:t>
      </w:r>
      <w:r w:rsidRPr="0091233D">
        <w:rPr>
          <w:rStyle w:val="a9"/>
          <w:color w:val="7030A0"/>
        </w:rPr>
        <w:t xml:space="preserve"> in July, 2018. Recently, I have been trying my best to gain the </w:t>
      </w:r>
      <w:r w:rsidRPr="00FD617D">
        <w:rPr>
          <w:rStyle w:val="a9"/>
          <w:color w:val="FF0000"/>
        </w:rPr>
        <w:t>approval</w:t>
      </w:r>
      <w:r w:rsidRPr="0091233D">
        <w:rPr>
          <w:rStyle w:val="a9"/>
          <w:color w:val="7030A0"/>
        </w:rPr>
        <w:t>(</w:t>
      </w:r>
      <w:r w:rsidRPr="0091233D">
        <w:rPr>
          <w:rStyle w:val="a9"/>
          <w:color w:val="7030A0"/>
        </w:rPr>
        <w:t>批准</w:t>
      </w:r>
      <w:r w:rsidRPr="0091233D">
        <w:rPr>
          <w:rStyle w:val="a9"/>
          <w:color w:val="7030A0"/>
        </w:rPr>
        <w:t xml:space="preserve">) of Hunan University. </w:t>
      </w:r>
    </w:p>
    <w:p w:rsidR="00E66D27" w:rsidRPr="0091233D" w:rsidRDefault="00E66D27" w:rsidP="00EE18FD">
      <w:pPr>
        <w:pStyle w:val="a4"/>
        <w:rPr>
          <w:rStyle w:val="a9"/>
          <w:i w:val="0"/>
          <w:color w:val="7030A0"/>
        </w:rPr>
      </w:pPr>
      <w:r w:rsidRPr="0091233D">
        <w:rPr>
          <w:rStyle w:val="a9"/>
          <w:color w:val="7030A0"/>
        </w:rPr>
        <w:t>During my study in the college, I have many interests such as running, reading and coding</w:t>
      </w:r>
      <w:r>
        <w:rPr>
          <w:rStyle w:val="a9"/>
          <w:color w:val="7030A0"/>
        </w:rPr>
        <w:t xml:space="preserve">, </w:t>
      </w:r>
      <w:r>
        <w:rPr>
          <w:rStyle w:val="a9"/>
          <w:rFonts w:hint="eastAsia"/>
          <w:color w:val="7030A0"/>
        </w:rPr>
        <w:t>and</w:t>
      </w:r>
      <w:r w:rsidRPr="0091233D">
        <w:rPr>
          <w:rStyle w:val="a9"/>
          <w:color w:val="7030A0"/>
        </w:rPr>
        <w:t xml:space="preserve"> I work hard in my major. I always concentrate my attention to do something I am interested in. </w:t>
      </w:r>
      <w:r w:rsidRPr="000C2625">
        <w:rPr>
          <w:rStyle w:val="a9"/>
          <w:color w:val="FF0000"/>
        </w:rPr>
        <w:t>With my efforts in the four years</w:t>
      </w:r>
      <w:r w:rsidRPr="0091233D">
        <w:rPr>
          <w:rStyle w:val="a9"/>
          <w:color w:val="7030A0"/>
        </w:rPr>
        <w:t xml:space="preserve">, I have won </w:t>
      </w:r>
      <w:r w:rsidRPr="00FD617D">
        <w:rPr>
          <w:rStyle w:val="a9"/>
          <w:color w:val="FF0000"/>
        </w:rPr>
        <w:t>National Endeavor Fellowship</w:t>
      </w:r>
      <w:r w:rsidRPr="0091233D">
        <w:rPr>
          <w:rStyle w:val="a9"/>
          <w:color w:val="7030A0"/>
        </w:rPr>
        <w:t>(</w:t>
      </w:r>
      <w:r w:rsidRPr="0091233D">
        <w:rPr>
          <w:rStyle w:val="a9"/>
          <w:color w:val="7030A0"/>
        </w:rPr>
        <w:t>国家励志奖学金</w:t>
      </w:r>
      <w:r w:rsidRPr="0091233D">
        <w:rPr>
          <w:rStyle w:val="a9"/>
          <w:color w:val="7030A0"/>
        </w:rPr>
        <w:t xml:space="preserve">) for three times. In 2017, I got the </w:t>
      </w:r>
      <w:r w:rsidRPr="00FD617D">
        <w:rPr>
          <w:rStyle w:val="a9"/>
          <w:color w:val="FF0000"/>
        </w:rPr>
        <w:t>Software Designer Qualification Certificate</w:t>
      </w:r>
      <w:r w:rsidRPr="0091233D">
        <w:rPr>
          <w:rStyle w:val="a9"/>
          <w:color w:val="7030A0"/>
        </w:rPr>
        <w:t>(</w:t>
      </w:r>
      <w:r w:rsidRPr="0091233D">
        <w:rPr>
          <w:rStyle w:val="a9"/>
          <w:color w:val="7030A0"/>
        </w:rPr>
        <w:t>软件设计师资格证书</w:t>
      </w:r>
      <w:r w:rsidRPr="0091233D">
        <w:rPr>
          <w:rStyle w:val="a9"/>
          <w:color w:val="7030A0"/>
        </w:rPr>
        <w:t xml:space="preserve">). In addition, I took part in </w:t>
      </w:r>
      <w:r w:rsidRPr="00FD617D">
        <w:rPr>
          <w:rStyle w:val="a9"/>
          <w:color w:val="FF0000"/>
        </w:rPr>
        <w:t>the competition of process design</w:t>
      </w:r>
      <w:r w:rsidRPr="0091233D">
        <w:rPr>
          <w:rStyle w:val="a9"/>
          <w:color w:val="7030A0"/>
        </w:rPr>
        <w:t xml:space="preserve"> in our school and won a </w:t>
      </w:r>
      <w:r w:rsidRPr="00FD617D">
        <w:rPr>
          <w:rStyle w:val="a9"/>
          <w:color w:val="FF0000"/>
        </w:rPr>
        <w:t>silver award</w:t>
      </w:r>
      <w:r w:rsidRPr="0091233D">
        <w:rPr>
          <w:rStyle w:val="a9"/>
          <w:color w:val="7030A0"/>
        </w:rPr>
        <w:t xml:space="preserve">. Furthermore, I’m interested in Java very much. And I have developed some android applications. Last October, I finished my </w:t>
      </w:r>
      <w:r w:rsidRPr="00FD617D">
        <w:rPr>
          <w:rStyle w:val="a9"/>
          <w:color w:val="FF0000"/>
        </w:rPr>
        <w:t>graduation-design program</w:t>
      </w:r>
      <w:r w:rsidRPr="0091233D">
        <w:rPr>
          <w:rStyle w:val="a9"/>
          <w:color w:val="7030A0"/>
        </w:rPr>
        <w:t xml:space="preserve"> named ZhiXinApp, which is an android application including function modules such as News, Chatting robots, Weather information and </w:t>
      </w:r>
      <w:bookmarkStart w:id="1" w:name="OLE_LINK3"/>
      <w:bookmarkStart w:id="2" w:name="OLE_LINK4"/>
      <w:r w:rsidRPr="0091233D">
        <w:rPr>
          <w:rStyle w:val="a9"/>
          <w:color w:val="7030A0"/>
        </w:rPr>
        <w:t>Face recognition</w:t>
      </w:r>
      <w:bookmarkEnd w:id="1"/>
      <w:bookmarkEnd w:id="2"/>
      <w:r w:rsidRPr="0091233D">
        <w:rPr>
          <w:rStyle w:val="a9"/>
          <w:color w:val="7030A0"/>
        </w:rPr>
        <w:t xml:space="preserve">. And I also </w:t>
      </w:r>
      <w:r w:rsidRPr="000C2625">
        <w:rPr>
          <w:rStyle w:val="a9"/>
          <w:color w:val="FF0000"/>
        </w:rPr>
        <w:t>have preliminary</w:t>
      </w:r>
      <w:r w:rsidRPr="000C2625">
        <w:rPr>
          <w:rStyle w:val="a9"/>
          <w:rFonts w:hint="eastAsia"/>
          <w:color w:val="7030A0"/>
        </w:rPr>
        <w:t>(</w:t>
      </w:r>
      <w:r w:rsidRPr="000C2625">
        <w:rPr>
          <w:rStyle w:val="a9"/>
          <w:rFonts w:hint="eastAsia"/>
          <w:color w:val="7030A0"/>
        </w:rPr>
        <w:t>初步的</w:t>
      </w:r>
      <w:r w:rsidRPr="000C2625">
        <w:rPr>
          <w:rStyle w:val="a9"/>
          <w:rFonts w:hint="eastAsia"/>
          <w:color w:val="7030A0"/>
        </w:rPr>
        <w:t>)</w:t>
      </w:r>
      <w:r w:rsidRPr="000C2625">
        <w:rPr>
          <w:rStyle w:val="a9"/>
          <w:color w:val="FF0000"/>
        </w:rPr>
        <w:t xml:space="preserve"> knowing about</w:t>
      </w:r>
      <w:r w:rsidRPr="0091233D">
        <w:rPr>
          <w:rStyle w:val="a9"/>
          <w:color w:val="7030A0"/>
        </w:rPr>
        <w:t xml:space="preserve"> Big Data Technology. </w:t>
      </w:r>
    </w:p>
    <w:p w:rsidR="00E66D27" w:rsidRPr="0091233D" w:rsidRDefault="00E66D27" w:rsidP="00EE18FD">
      <w:pPr>
        <w:pStyle w:val="a4"/>
        <w:rPr>
          <w:rStyle w:val="a9"/>
          <w:i w:val="0"/>
          <w:color w:val="7030A0"/>
        </w:rPr>
      </w:pPr>
      <w:r w:rsidRPr="0091233D">
        <w:rPr>
          <w:rStyle w:val="a9"/>
          <w:color w:val="7030A0"/>
        </w:rPr>
        <w:t xml:space="preserve">At present, I am </w:t>
      </w:r>
      <w:r w:rsidRPr="00240F29">
        <w:rPr>
          <w:rStyle w:val="a9"/>
          <w:color w:val="FF0000"/>
        </w:rPr>
        <w:t>not a competent</w:t>
      </w:r>
      <w:r w:rsidRPr="0091233D">
        <w:rPr>
          <w:rStyle w:val="a9"/>
          <w:color w:val="7030A0"/>
        </w:rPr>
        <w:t xml:space="preserve"> </w:t>
      </w:r>
      <w:r w:rsidRPr="00240F29">
        <w:rPr>
          <w:rStyle w:val="a9"/>
          <w:color w:val="FF0000"/>
        </w:rPr>
        <w:t>in the profession</w:t>
      </w:r>
      <w:r w:rsidRPr="0091233D">
        <w:rPr>
          <w:rStyle w:val="a9"/>
          <w:color w:val="7030A0"/>
        </w:rPr>
        <w:t xml:space="preserve">, because of lacking rich knowledge and ability. So, I think the urgent thing for me is to </w:t>
      </w:r>
      <w:r w:rsidRPr="00094A2A">
        <w:rPr>
          <w:rStyle w:val="a9"/>
          <w:color w:val="FF0000"/>
        </w:rPr>
        <w:t>study further in your honorable school</w:t>
      </w:r>
      <w:r w:rsidRPr="0091233D">
        <w:rPr>
          <w:rStyle w:val="a9"/>
          <w:color w:val="7030A0"/>
        </w:rPr>
        <w:t xml:space="preserve"> to get more and deeper knowledge and realize my value. In my opinion, Big Data technology is playing </w:t>
      </w:r>
      <w:r>
        <w:rPr>
          <w:rStyle w:val="a9"/>
          <w:i w:val="0"/>
          <w:color w:val="7030A0"/>
        </w:rPr>
        <w:t>an increasing</w:t>
      </w:r>
      <w:r w:rsidRPr="0091233D">
        <w:rPr>
          <w:rStyle w:val="a9"/>
          <w:color w:val="7030A0"/>
        </w:rPr>
        <w:t xml:space="preserve"> important role in our modern society and it will create more chances for us. Therefore, I want to learn and </w:t>
      </w:r>
      <w:r w:rsidRPr="00E6293D">
        <w:rPr>
          <w:rStyle w:val="a9"/>
          <w:color w:val="FF0000"/>
        </w:rPr>
        <w:t>master</w:t>
      </w:r>
      <w:r w:rsidRPr="0091233D">
        <w:rPr>
          <w:rStyle w:val="a9"/>
          <w:color w:val="7030A0"/>
        </w:rPr>
        <w:t xml:space="preserve"> this technology. I will </w:t>
      </w:r>
      <w:r w:rsidRPr="00E6293D">
        <w:rPr>
          <w:rStyle w:val="a9"/>
          <w:color w:val="FF0000"/>
        </w:rPr>
        <w:t>be diligent in studying</w:t>
      </w:r>
      <w:r w:rsidRPr="0091233D">
        <w:rPr>
          <w:rStyle w:val="a9"/>
          <w:color w:val="7030A0"/>
        </w:rPr>
        <w:t xml:space="preserve"> here. I believe myself and I can find a good job in a big company like BAT after three years.</w:t>
      </w:r>
    </w:p>
    <w:p w:rsidR="00E66D27" w:rsidRDefault="00E66D27" w:rsidP="00EE18FD">
      <w:pPr>
        <w:pStyle w:val="a4"/>
        <w:rPr>
          <w:rStyle w:val="a9"/>
          <w:i w:val="0"/>
          <w:color w:val="7030A0"/>
        </w:rPr>
      </w:pPr>
      <w:r w:rsidRPr="0091233D">
        <w:rPr>
          <w:rStyle w:val="a9"/>
          <w:color w:val="7030A0"/>
        </w:rPr>
        <w:t>OK. That’s all. Thank you for your attention.</w:t>
      </w:r>
    </w:p>
    <w:p w:rsidR="00E66D27" w:rsidRPr="00C800C8" w:rsidRDefault="00E66D27" w:rsidP="00C800C8">
      <w:pPr>
        <w:rPr>
          <w:rStyle w:val="a9"/>
          <w:i w:val="0"/>
          <w:color w:val="7030A0"/>
        </w:rPr>
      </w:pPr>
      <w:r w:rsidRPr="00C800C8">
        <w:rPr>
          <w:rStyle w:val="a9"/>
          <w:color w:val="7030A0"/>
        </w:rPr>
        <w:t xml:space="preserve"> </w:t>
      </w:r>
    </w:p>
    <w:p w:rsidR="00E66D27" w:rsidRPr="00D24791" w:rsidRDefault="00E66D27" w:rsidP="00475F9D">
      <w:pPr>
        <w:rPr>
          <w:rStyle w:val="a9"/>
          <w:i w:val="0"/>
          <w:color w:val="FF0000"/>
        </w:rPr>
      </w:pPr>
      <w:r w:rsidRPr="00D24791">
        <w:rPr>
          <w:rStyle w:val="a9"/>
          <w:rFonts w:hint="eastAsia"/>
          <w:color w:val="FF0000"/>
        </w:rPr>
        <w:t>译文：</w:t>
      </w:r>
    </w:p>
    <w:p w:rsidR="00E66D27" w:rsidRPr="00D24791" w:rsidRDefault="00E66D27" w:rsidP="00475F9D">
      <w:pPr>
        <w:rPr>
          <w:rStyle w:val="a9"/>
          <w:i w:val="0"/>
          <w:color w:val="FF0000"/>
        </w:rPr>
      </w:pPr>
      <w:r w:rsidRPr="00D24791">
        <w:rPr>
          <w:rStyle w:val="a9"/>
          <w:rFonts w:hint="eastAsia"/>
          <w:color w:val="FF0000"/>
        </w:rPr>
        <w:t>亲爱的教授们，</w:t>
      </w:r>
    </w:p>
    <w:p w:rsidR="00E66D27" w:rsidRPr="00D24791" w:rsidRDefault="00E66D27" w:rsidP="00475F9D">
      <w:pPr>
        <w:ind w:firstLine="420"/>
        <w:rPr>
          <w:rStyle w:val="a9"/>
          <w:i w:val="0"/>
          <w:color w:val="FF0000"/>
        </w:rPr>
      </w:pPr>
      <w:r w:rsidRPr="00D24791">
        <w:rPr>
          <w:rStyle w:val="a9"/>
          <w:rFonts w:hint="eastAsia"/>
          <w:color w:val="FF0000"/>
        </w:rPr>
        <w:t>很高兴来这里面试，我叫杜敏，</w:t>
      </w:r>
      <w:r w:rsidRPr="00D24791">
        <w:rPr>
          <w:rStyle w:val="a9"/>
          <w:rFonts w:hint="eastAsia"/>
          <w:color w:val="FF0000"/>
        </w:rPr>
        <w:t>25</w:t>
      </w:r>
      <w:r w:rsidRPr="00D24791">
        <w:rPr>
          <w:rStyle w:val="a9"/>
          <w:rFonts w:hint="eastAsia"/>
          <w:color w:val="FF0000"/>
        </w:rPr>
        <w:t>岁，来自江西乐安这座美丽的城市。在</w:t>
      </w:r>
      <w:r w:rsidRPr="00D24791">
        <w:rPr>
          <w:rStyle w:val="a9"/>
          <w:rFonts w:hint="eastAsia"/>
          <w:color w:val="FF0000"/>
        </w:rPr>
        <w:t>2018</w:t>
      </w:r>
      <w:r w:rsidRPr="00D24791">
        <w:rPr>
          <w:rStyle w:val="a9"/>
          <w:rFonts w:hint="eastAsia"/>
          <w:color w:val="FF0000"/>
        </w:rPr>
        <w:t>年七月，我将毕业于电子科技大学中山学院。最近，我正在尽我所能获得进入湖大学习的机会。</w:t>
      </w:r>
    </w:p>
    <w:p w:rsidR="00E66D27" w:rsidRPr="00D24791" w:rsidRDefault="00E66D27" w:rsidP="00475F9D">
      <w:pPr>
        <w:ind w:firstLine="420"/>
        <w:rPr>
          <w:rStyle w:val="a9"/>
          <w:i w:val="0"/>
          <w:color w:val="FF0000"/>
        </w:rPr>
      </w:pPr>
      <w:r w:rsidRPr="00D24791">
        <w:rPr>
          <w:rStyle w:val="a9"/>
          <w:rFonts w:hint="eastAsia"/>
          <w:color w:val="FF0000"/>
        </w:rPr>
        <w:t>在大学期间，我有许多兴趣爱好，比如跑步、阅读和编程，</w:t>
      </w:r>
      <w:r>
        <w:rPr>
          <w:rStyle w:val="a9"/>
          <w:rFonts w:hint="eastAsia"/>
          <w:color w:val="FF0000"/>
        </w:rPr>
        <w:t>并且我在专业方面学习</w:t>
      </w:r>
      <w:r w:rsidRPr="00D24791">
        <w:rPr>
          <w:rStyle w:val="a9"/>
          <w:rFonts w:hint="eastAsia"/>
          <w:color w:val="FF0000"/>
        </w:rPr>
        <w:t>刻苦。我经常专注于</w:t>
      </w:r>
      <w:r>
        <w:rPr>
          <w:rStyle w:val="a9"/>
          <w:rFonts w:hint="eastAsia"/>
          <w:color w:val="FF0000"/>
        </w:rPr>
        <w:t>去做</w:t>
      </w:r>
      <w:r w:rsidRPr="00D24791">
        <w:rPr>
          <w:rStyle w:val="a9"/>
          <w:rFonts w:hint="eastAsia"/>
          <w:color w:val="FF0000"/>
        </w:rPr>
        <w:t>我所感兴趣的</w:t>
      </w:r>
      <w:r>
        <w:rPr>
          <w:rStyle w:val="a9"/>
          <w:rFonts w:hint="eastAsia"/>
          <w:color w:val="FF0000"/>
        </w:rPr>
        <w:t>事情</w:t>
      </w:r>
      <w:r w:rsidRPr="00D24791">
        <w:rPr>
          <w:rStyle w:val="a9"/>
          <w:rFonts w:hint="eastAsia"/>
          <w:color w:val="FF0000"/>
        </w:rPr>
        <w:t>。大学四年，我曾三次获得国家励志奖学金。在</w:t>
      </w:r>
      <w:r w:rsidRPr="00D24791">
        <w:rPr>
          <w:rStyle w:val="a9"/>
          <w:rFonts w:hint="eastAsia"/>
          <w:color w:val="FF0000"/>
        </w:rPr>
        <w:t>2017</w:t>
      </w:r>
      <w:r w:rsidRPr="00D24791">
        <w:rPr>
          <w:rStyle w:val="a9"/>
          <w:rFonts w:hint="eastAsia"/>
          <w:color w:val="FF0000"/>
        </w:rPr>
        <w:t>年，我获得了软件设计师资格证书。此外，我还参加过学校的程序设计比赛，并获得过银奖。紧接着，我对</w:t>
      </w:r>
      <w:r w:rsidRPr="00D24791">
        <w:rPr>
          <w:rStyle w:val="a9"/>
          <w:rFonts w:hint="eastAsia"/>
          <w:color w:val="FF0000"/>
        </w:rPr>
        <w:t>Java</w:t>
      </w:r>
      <w:r w:rsidRPr="00D24791">
        <w:rPr>
          <w:rStyle w:val="a9"/>
          <w:rFonts w:hint="eastAsia"/>
          <w:color w:val="FF0000"/>
        </w:rPr>
        <w:t>很感兴趣，并且开发了一些安卓应用。去年十二月，我完成了我的毕业设计——知心</w:t>
      </w:r>
      <w:r w:rsidRPr="00D24791">
        <w:rPr>
          <w:rStyle w:val="a9"/>
          <w:rFonts w:hint="eastAsia"/>
          <w:color w:val="FF0000"/>
        </w:rPr>
        <w:t>App</w:t>
      </w:r>
      <w:r w:rsidRPr="00D24791">
        <w:rPr>
          <w:rStyle w:val="a9"/>
          <w:color w:val="FF0000"/>
        </w:rPr>
        <w:t xml:space="preserve">, </w:t>
      </w:r>
      <w:r w:rsidRPr="00D24791">
        <w:rPr>
          <w:rStyle w:val="a9"/>
          <w:rFonts w:hint="eastAsia"/>
          <w:color w:val="FF0000"/>
        </w:rPr>
        <w:t>其中包括新闻、聊天机器人、天气、人脸识别等功能模块。我对大数据</w:t>
      </w:r>
      <w:r>
        <w:rPr>
          <w:rStyle w:val="a9"/>
          <w:rFonts w:hint="eastAsia"/>
          <w:color w:val="FF0000"/>
        </w:rPr>
        <w:t>技术</w:t>
      </w:r>
      <w:r w:rsidRPr="00D24791">
        <w:rPr>
          <w:rStyle w:val="a9"/>
          <w:rFonts w:hint="eastAsia"/>
          <w:color w:val="FF0000"/>
        </w:rPr>
        <w:t>也有一些了解。</w:t>
      </w:r>
    </w:p>
    <w:p w:rsidR="00E66D27" w:rsidRPr="00D24791" w:rsidRDefault="00E66D27" w:rsidP="00475F9D">
      <w:pPr>
        <w:ind w:firstLine="420"/>
        <w:rPr>
          <w:rStyle w:val="a9"/>
          <w:i w:val="0"/>
          <w:color w:val="FF0000"/>
        </w:rPr>
      </w:pPr>
      <w:r w:rsidRPr="00D24791">
        <w:rPr>
          <w:rStyle w:val="a9"/>
          <w:rFonts w:hint="eastAsia"/>
          <w:color w:val="FF0000"/>
        </w:rPr>
        <w:t>目前，我还</w:t>
      </w:r>
      <w:r>
        <w:rPr>
          <w:rStyle w:val="a9"/>
          <w:rFonts w:hint="eastAsia"/>
          <w:color w:val="FF0000"/>
        </w:rPr>
        <w:t>不够专业</w:t>
      </w:r>
      <w:r w:rsidRPr="00D24791">
        <w:rPr>
          <w:rStyle w:val="a9"/>
          <w:rFonts w:hint="eastAsia"/>
          <w:color w:val="FF0000"/>
        </w:rPr>
        <w:t>，因为我缺乏丰富的知识和能力。因此，我认为</w:t>
      </w:r>
      <w:r>
        <w:rPr>
          <w:rStyle w:val="a9"/>
          <w:rFonts w:hint="eastAsia"/>
          <w:color w:val="FF0000"/>
        </w:rPr>
        <w:t>对我来说</w:t>
      </w:r>
      <w:r w:rsidRPr="00D24791">
        <w:rPr>
          <w:rStyle w:val="a9"/>
          <w:rFonts w:hint="eastAsia"/>
          <w:color w:val="FF0000"/>
        </w:rPr>
        <w:t>最迫切的事情就是在贵校深</w:t>
      </w:r>
      <w:r>
        <w:rPr>
          <w:rStyle w:val="a9"/>
          <w:rFonts w:hint="eastAsia"/>
          <w:color w:val="FF0000"/>
        </w:rPr>
        <w:t>造学习获得更深层次的知识并且实现自我价值。在我看来，大数据技术正发挥着</w:t>
      </w:r>
      <w:r w:rsidRPr="00D24791">
        <w:rPr>
          <w:rStyle w:val="a9"/>
          <w:rFonts w:hint="eastAsia"/>
          <w:color w:val="FF0000"/>
        </w:rPr>
        <w:t>越来越重要的作用，并且它给我们带来更多的机会。因此，我想学习并且主修大数据这门技术。我会在此勤奋的学习。我相信在三年后我能在像</w:t>
      </w:r>
      <w:r w:rsidRPr="00D24791">
        <w:rPr>
          <w:rStyle w:val="a9"/>
          <w:rFonts w:hint="eastAsia"/>
          <w:color w:val="FF0000"/>
        </w:rPr>
        <w:t>BAT</w:t>
      </w:r>
      <w:r w:rsidRPr="00D24791">
        <w:rPr>
          <w:rStyle w:val="a9"/>
          <w:rFonts w:hint="eastAsia"/>
          <w:color w:val="FF0000"/>
        </w:rPr>
        <w:t>一样的大公司找到一份好工作。</w:t>
      </w:r>
    </w:p>
    <w:sectPr w:rsidR="00E66D27" w:rsidRPr="00D247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7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66D27"/>
    <w:rsid w:val="002D3C7F"/>
    <w:rsid w:val="0087490C"/>
    <w:rsid w:val="00E66D27"/>
    <w:rsid w:val="00EA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7F7FB-0748-4B56-BCA3-8E506084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E66D27"/>
    <w:pPr>
      <w:widowControl w:val="0"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styleId="a9">
    <w:name w:val="Intense Emphasis"/>
    <w:basedOn w:val="a0"/>
    <w:uiPriority w:val="21"/>
    <w:qFormat/>
    <w:rsid w:val="00E66D2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3EC3F6-933A-4D65-A0E1-E18B5C20C98B}"/>
      </w:docPartPr>
      <w:docPartBody>
        <w:p w:rsidR="0008207A" w:rsidRDefault="0008207A">
          <w:r w:rsidRPr="00A01780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A1"/>
    <w:rsid w:val="00022B6D"/>
    <w:rsid w:val="0008207A"/>
    <w:rsid w:val="006E6AA1"/>
    <w:rsid w:val="00C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0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复试口语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3</cp:revision>
  <dcterms:created xsi:type="dcterms:W3CDTF">2018-03-12T02:13:00Z</dcterms:created>
  <dcterms:modified xsi:type="dcterms:W3CDTF">2018-03-12T02:15:00Z</dcterms:modified>
</cp:coreProperties>
</file>